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9F379" w14:textId="758716EA" w:rsidR="00930252" w:rsidRPr="00597FB5" w:rsidRDefault="0061299D" w:rsidP="00597FB5">
      <w:r w:rsidRPr="00EC5F3C">
        <w:rPr>
          <w:color w:val="FF0000"/>
        </w:rPr>
        <w:t>T</w:t>
      </w:r>
      <w:r w:rsidR="00597FB5" w:rsidRPr="00EC5F3C">
        <w:rPr>
          <w:color w:val="FF0000"/>
        </w:rPr>
        <w:t>est</w:t>
      </w:r>
      <w:r w:rsidRPr="00EC5F3C">
        <w:rPr>
          <w:color w:val="FF0000"/>
        </w:rPr>
        <w:t xml:space="preserve"> docx</w:t>
      </w:r>
      <w:r w:rsidR="00356581" w:rsidRPr="00EC5F3C">
        <w:rPr>
          <w:color w:val="FF0000"/>
        </w:rPr>
        <w:t>.</w:t>
      </w:r>
      <w:r w:rsidR="00356581" w:rsidRPr="00EC5F3C">
        <w:rPr>
          <w:color w:val="FF0000"/>
        </w:rPr>
        <w:br/>
      </w:r>
      <w:r w:rsidR="00356581" w:rsidRPr="00EC5F3C">
        <w:rPr>
          <w:highlight w:val="yellow"/>
        </w:rPr>
        <w:t>Hello World!</w:t>
      </w:r>
      <w:bookmarkStart w:id="0" w:name="_GoBack"/>
      <w:bookmarkEnd w:id="0"/>
    </w:p>
    <w:sectPr w:rsidR="00930252" w:rsidRPr="00597FB5" w:rsidSect="00D30C63">
      <w:footerReference w:type="even" r:id="rId11"/>
      <w:footerReference w:type="default" r:id="rId12"/>
      <w:pgSz w:w="12240" w:h="15840" w:code="1"/>
      <w:pgMar w:top="1021" w:right="1797" w:bottom="1021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E76CE" w14:textId="77777777" w:rsidR="00B864D6" w:rsidRDefault="00B864D6">
      <w:r>
        <w:separator/>
      </w:r>
    </w:p>
  </w:endnote>
  <w:endnote w:type="continuationSeparator" w:id="0">
    <w:p w14:paraId="79333896" w14:textId="77777777" w:rsidR="00B864D6" w:rsidRDefault="00B8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FC2D7" w14:textId="77777777" w:rsidR="002E703E" w:rsidRDefault="002E703E" w:rsidP="008473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7E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B28978" w14:textId="77777777" w:rsidR="002E703E" w:rsidRDefault="002E70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18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D0717D" w14:textId="55D9BA2C" w:rsidR="004948EB" w:rsidRDefault="004948EB">
            <w:pPr>
              <w:pStyle w:val="Footer"/>
              <w:jc w:val="center"/>
            </w:pPr>
            <w:r w:rsidRPr="0000327F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EC5F3C">
              <w:rPr>
                <w:rFonts w:asciiTheme="minorHAnsi" w:hAnsiTheme="minorHAnsi" w:cstheme="minorHAnsi"/>
                <w:noProof/>
                <w:sz w:val="16"/>
                <w:szCs w:val="16"/>
              </w:rPr>
              <w:t>1</w: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EC5F3C">
              <w:rPr>
                <w:rFonts w:asciiTheme="minorHAnsi" w:hAnsiTheme="minorHAnsi" w:cstheme="minorHAnsi"/>
                <w:noProof/>
                <w:sz w:val="16"/>
                <w:szCs w:val="16"/>
              </w:rPr>
              <w:t>1</w:t>
            </w:r>
            <w:r w:rsidRPr="0000327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="0000327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sdtContent>
      </w:sdt>
    </w:sdtContent>
  </w:sdt>
  <w:p w14:paraId="669EB0A2" w14:textId="77777777" w:rsidR="0000327F" w:rsidRPr="00DF0297" w:rsidRDefault="0000327F" w:rsidP="0000327F">
    <w:pPr>
      <w:pStyle w:val="Footer"/>
      <w:jc w:val="right"/>
      <w:rPr>
        <w:rFonts w:ascii="Calibri" w:hAnsi="Calibri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3C78E8">
      <w:rPr>
        <w:rFonts w:ascii="Calibri" w:hAnsi="Calibri" w:cs="Arial"/>
        <w:sz w:val="16"/>
        <w:szCs w:val="16"/>
      </w:rPr>
      <w:t>Site Name (SPS, STW)</w:t>
    </w:r>
    <w:r w:rsidR="00C07E12">
      <w:rPr>
        <w:rFonts w:ascii="Calibri" w:hAnsi="Calibri" w:cs="Arial"/>
        <w:sz w:val="16"/>
        <w:szCs w:val="16"/>
      </w:rPr>
      <w:t xml:space="preserve"> </w:t>
    </w:r>
    <w:r w:rsidR="00C07E12">
      <w:rPr>
        <w:rFonts w:ascii="Calibri" w:hAnsi="Calibri" w:cs="Arial"/>
        <w:sz w:val="16"/>
        <w:szCs w:val="16"/>
      </w:rPr>
      <w:br/>
    </w:r>
    <w:r w:rsidR="003C78E8">
      <w:rPr>
        <w:rFonts w:ascii="Calibri" w:hAnsi="Calibri" w:cs="Arial"/>
        <w:sz w:val="16"/>
        <w:szCs w:val="16"/>
      </w:rPr>
      <w:t>XXXX EDM XX</w:t>
    </w:r>
    <w:r w:rsidR="00A00475">
      <w:rPr>
        <w:rFonts w:ascii="Calibri" w:hAnsi="Calibri" w:cs="Arial"/>
        <w:sz w:val="16"/>
        <w:szCs w:val="16"/>
      </w:rPr>
      <w:t xml:space="preserve"> </w:t>
    </w:r>
  </w:p>
  <w:p w14:paraId="70EB2A17" w14:textId="77777777" w:rsidR="0000327F" w:rsidRPr="00DF0297" w:rsidRDefault="0000327F" w:rsidP="0000327F">
    <w:pPr>
      <w:pStyle w:val="Footer"/>
      <w:jc w:val="right"/>
      <w:rPr>
        <w:rFonts w:ascii="Calibri" w:hAnsi="Calibri" w:cs="Arial"/>
        <w:sz w:val="16"/>
        <w:szCs w:val="16"/>
      </w:rPr>
    </w:pPr>
    <w:r w:rsidRPr="00DF0297">
      <w:rPr>
        <w:rFonts w:ascii="Calibri" w:hAnsi="Calibri" w:cs="Arial"/>
        <w:sz w:val="16"/>
        <w:szCs w:val="16"/>
      </w:rPr>
      <w:tab/>
    </w:r>
  </w:p>
  <w:p w14:paraId="08BA9C23" w14:textId="77777777" w:rsidR="0000327F" w:rsidRPr="00DF0297" w:rsidRDefault="0000327F" w:rsidP="0000327F">
    <w:pPr>
      <w:pStyle w:val="Footer"/>
      <w:jc w:val="right"/>
      <w:rPr>
        <w:rFonts w:asciiTheme="minorHAnsi" w:hAnsiTheme="minorHAnsi"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1F7FB" w14:textId="77777777" w:rsidR="00B864D6" w:rsidRDefault="00B864D6">
      <w:r>
        <w:separator/>
      </w:r>
    </w:p>
  </w:footnote>
  <w:footnote w:type="continuationSeparator" w:id="0">
    <w:p w14:paraId="77E4EA12" w14:textId="77777777" w:rsidR="00B864D6" w:rsidRDefault="00B8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642"/>
    <w:multiLevelType w:val="multilevel"/>
    <w:tmpl w:val="59F22C3C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" w15:restartNumberingAfterBreak="0">
    <w:nsid w:val="1D0B76ED"/>
    <w:multiLevelType w:val="hybridMultilevel"/>
    <w:tmpl w:val="6AEA17E2"/>
    <w:lvl w:ilvl="0" w:tplc="3204368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75DC"/>
    <w:multiLevelType w:val="multilevel"/>
    <w:tmpl w:val="CFDCEB5C"/>
    <w:lvl w:ilvl="0">
      <w:start w:val="5"/>
      <w:numFmt w:val="decimal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3" w15:restartNumberingAfterBreak="0">
    <w:nsid w:val="27731011"/>
    <w:multiLevelType w:val="multilevel"/>
    <w:tmpl w:val="137CEE0A"/>
    <w:lvl w:ilvl="0">
      <w:start w:val="6"/>
      <w:numFmt w:val="decimal"/>
      <w:lvlText w:val="%1.0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33365832"/>
    <w:multiLevelType w:val="hybridMultilevel"/>
    <w:tmpl w:val="E7F68A42"/>
    <w:lvl w:ilvl="0" w:tplc="A91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67943"/>
    <w:multiLevelType w:val="multilevel"/>
    <w:tmpl w:val="61F0A5B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C3"/>
    <w:rsid w:val="00000428"/>
    <w:rsid w:val="000017D6"/>
    <w:rsid w:val="00002223"/>
    <w:rsid w:val="0000327F"/>
    <w:rsid w:val="00007069"/>
    <w:rsid w:val="000124C9"/>
    <w:rsid w:val="00017AC4"/>
    <w:rsid w:val="0002027E"/>
    <w:rsid w:val="00031F9E"/>
    <w:rsid w:val="00044C5B"/>
    <w:rsid w:val="00046263"/>
    <w:rsid w:val="000462D1"/>
    <w:rsid w:val="00050938"/>
    <w:rsid w:val="00052ECA"/>
    <w:rsid w:val="00061354"/>
    <w:rsid w:val="00062117"/>
    <w:rsid w:val="00064265"/>
    <w:rsid w:val="0007179D"/>
    <w:rsid w:val="0007658D"/>
    <w:rsid w:val="0008412C"/>
    <w:rsid w:val="000900D1"/>
    <w:rsid w:val="000919B6"/>
    <w:rsid w:val="0009486F"/>
    <w:rsid w:val="00097E45"/>
    <w:rsid w:val="000A1DC8"/>
    <w:rsid w:val="000A4DCB"/>
    <w:rsid w:val="000B2F64"/>
    <w:rsid w:val="000B3360"/>
    <w:rsid w:val="000C7A6A"/>
    <w:rsid w:val="000D0225"/>
    <w:rsid w:val="000D3C72"/>
    <w:rsid w:val="000D7A13"/>
    <w:rsid w:val="000E5A34"/>
    <w:rsid w:val="000F013D"/>
    <w:rsid w:val="000F2754"/>
    <w:rsid w:val="000F4A14"/>
    <w:rsid w:val="000F4DBB"/>
    <w:rsid w:val="000F6D45"/>
    <w:rsid w:val="0010011F"/>
    <w:rsid w:val="00100B76"/>
    <w:rsid w:val="00100EB5"/>
    <w:rsid w:val="00102DEE"/>
    <w:rsid w:val="00103167"/>
    <w:rsid w:val="001033AA"/>
    <w:rsid w:val="00106FA0"/>
    <w:rsid w:val="00112037"/>
    <w:rsid w:val="001125C8"/>
    <w:rsid w:val="00114F15"/>
    <w:rsid w:val="00122652"/>
    <w:rsid w:val="001231BD"/>
    <w:rsid w:val="0012378C"/>
    <w:rsid w:val="00126053"/>
    <w:rsid w:val="0013073C"/>
    <w:rsid w:val="00133DAD"/>
    <w:rsid w:val="00135847"/>
    <w:rsid w:val="001407E4"/>
    <w:rsid w:val="001426AD"/>
    <w:rsid w:val="001445F0"/>
    <w:rsid w:val="00147F4E"/>
    <w:rsid w:val="00150DB7"/>
    <w:rsid w:val="00151F11"/>
    <w:rsid w:val="001521E7"/>
    <w:rsid w:val="00154239"/>
    <w:rsid w:val="001556E0"/>
    <w:rsid w:val="00157FA6"/>
    <w:rsid w:val="00170BEE"/>
    <w:rsid w:val="0017521F"/>
    <w:rsid w:val="00176B60"/>
    <w:rsid w:val="00176FC9"/>
    <w:rsid w:val="001814C9"/>
    <w:rsid w:val="00183272"/>
    <w:rsid w:val="001835D6"/>
    <w:rsid w:val="00190093"/>
    <w:rsid w:val="00192BE9"/>
    <w:rsid w:val="00197FDB"/>
    <w:rsid w:val="001A17AC"/>
    <w:rsid w:val="001A4B55"/>
    <w:rsid w:val="001A542E"/>
    <w:rsid w:val="001A6AAC"/>
    <w:rsid w:val="001B26A9"/>
    <w:rsid w:val="001B5CDD"/>
    <w:rsid w:val="001B73D7"/>
    <w:rsid w:val="001B7886"/>
    <w:rsid w:val="001D149D"/>
    <w:rsid w:val="001D3A88"/>
    <w:rsid w:val="001D4EDE"/>
    <w:rsid w:val="001D5407"/>
    <w:rsid w:val="001E0EAE"/>
    <w:rsid w:val="001E1AF3"/>
    <w:rsid w:val="001E4809"/>
    <w:rsid w:val="001F2A1E"/>
    <w:rsid w:val="001F4372"/>
    <w:rsid w:val="001F7FB7"/>
    <w:rsid w:val="00202952"/>
    <w:rsid w:val="00203C72"/>
    <w:rsid w:val="00205AB8"/>
    <w:rsid w:val="00211FD0"/>
    <w:rsid w:val="002161FB"/>
    <w:rsid w:val="00224979"/>
    <w:rsid w:val="00232229"/>
    <w:rsid w:val="00233B21"/>
    <w:rsid w:val="00235E88"/>
    <w:rsid w:val="00235F75"/>
    <w:rsid w:val="002362CB"/>
    <w:rsid w:val="0024146D"/>
    <w:rsid w:val="00243FF6"/>
    <w:rsid w:val="0024513E"/>
    <w:rsid w:val="002461DC"/>
    <w:rsid w:val="002533DA"/>
    <w:rsid w:val="002633C0"/>
    <w:rsid w:val="002734F2"/>
    <w:rsid w:val="002807CF"/>
    <w:rsid w:val="00282987"/>
    <w:rsid w:val="00283031"/>
    <w:rsid w:val="00291030"/>
    <w:rsid w:val="002910BE"/>
    <w:rsid w:val="00291483"/>
    <w:rsid w:val="002946A2"/>
    <w:rsid w:val="002976D0"/>
    <w:rsid w:val="002A0286"/>
    <w:rsid w:val="002A0B06"/>
    <w:rsid w:val="002A23EB"/>
    <w:rsid w:val="002A3080"/>
    <w:rsid w:val="002A3AC8"/>
    <w:rsid w:val="002A4FE2"/>
    <w:rsid w:val="002A64AE"/>
    <w:rsid w:val="002B3A10"/>
    <w:rsid w:val="002B7BBF"/>
    <w:rsid w:val="002C1EF3"/>
    <w:rsid w:val="002D0662"/>
    <w:rsid w:val="002D20B3"/>
    <w:rsid w:val="002D7AC5"/>
    <w:rsid w:val="002E40D7"/>
    <w:rsid w:val="002E6F8E"/>
    <w:rsid w:val="002E703E"/>
    <w:rsid w:val="002E7DB7"/>
    <w:rsid w:val="002F4089"/>
    <w:rsid w:val="002F4D94"/>
    <w:rsid w:val="0030415C"/>
    <w:rsid w:val="00304611"/>
    <w:rsid w:val="00304FF1"/>
    <w:rsid w:val="00305719"/>
    <w:rsid w:val="00306D68"/>
    <w:rsid w:val="00312F98"/>
    <w:rsid w:val="00313213"/>
    <w:rsid w:val="0031366D"/>
    <w:rsid w:val="00317BEC"/>
    <w:rsid w:val="003259CD"/>
    <w:rsid w:val="00325D0C"/>
    <w:rsid w:val="00327F10"/>
    <w:rsid w:val="00331266"/>
    <w:rsid w:val="00332C8C"/>
    <w:rsid w:val="00334A01"/>
    <w:rsid w:val="00336466"/>
    <w:rsid w:val="003373FB"/>
    <w:rsid w:val="003379A6"/>
    <w:rsid w:val="0035240F"/>
    <w:rsid w:val="0035401D"/>
    <w:rsid w:val="003563A6"/>
    <w:rsid w:val="00356581"/>
    <w:rsid w:val="00357373"/>
    <w:rsid w:val="00357EC8"/>
    <w:rsid w:val="003644ED"/>
    <w:rsid w:val="00365D20"/>
    <w:rsid w:val="00366F79"/>
    <w:rsid w:val="00377C96"/>
    <w:rsid w:val="003922DA"/>
    <w:rsid w:val="0039322A"/>
    <w:rsid w:val="00394CAF"/>
    <w:rsid w:val="003A1DD4"/>
    <w:rsid w:val="003A53FE"/>
    <w:rsid w:val="003B1685"/>
    <w:rsid w:val="003B1A36"/>
    <w:rsid w:val="003B2DDB"/>
    <w:rsid w:val="003B2E39"/>
    <w:rsid w:val="003B4147"/>
    <w:rsid w:val="003C1E4D"/>
    <w:rsid w:val="003C78E8"/>
    <w:rsid w:val="003D01FE"/>
    <w:rsid w:val="003D2913"/>
    <w:rsid w:val="003D3BA0"/>
    <w:rsid w:val="003E222B"/>
    <w:rsid w:val="003E5547"/>
    <w:rsid w:val="003E5A5A"/>
    <w:rsid w:val="003F6829"/>
    <w:rsid w:val="003F74DF"/>
    <w:rsid w:val="003F74E5"/>
    <w:rsid w:val="00403A61"/>
    <w:rsid w:val="00406010"/>
    <w:rsid w:val="00410D0B"/>
    <w:rsid w:val="00421546"/>
    <w:rsid w:val="00423FB9"/>
    <w:rsid w:val="00427717"/>
    <w:rsid w:val="00437AC8"/>
    <w:rsid w:val="004403D4"/>
    <w:rsid w:val="004408BF"/>
    <w:rsid w:val="00440A39"/>
    <w:rsid w:val="00442C8D"/>
    <w:rsid w:val="004438B8"/>
    <w:rsid w:val="00446224"/>
    <w:rsid w:val="0044634F"/>
    <w:rsid w:val="00447083"/>
    <w:rsid w:val="004473ED"/>
    <w:rsid w:val="00447B22"/>
    <w:rsid w:val="00447EC7"/>
    <w:rsid w:val="00450E4C"/>
    <w:rsid w:val="00452015"/>
    <w:rsid w:val="004539D7"/>
    <w:rsid w:val="00453A1F"/>
    <w:rsid w:val="004616EF"/>
    <w:rsid w:val="004637A4"/>
    <w:rsid w:val="00464089"/>
    <w:rsid w:val="004647F5"/>
    <w:rsid w:val="004650B6"/>
    <w:rsid w:val="004668D4"/>
    <w:rsid w:val="00466A3A"/>
    <w:rsid w:val="00476340"/>
    <w:rsid w:val="00486546"/>
    <w:rsid w:val="00486CEA"/>
    <w:rsid w:val="00487B01"/>
    <w:rsid w:val="004948EB"/>
    <w:rsid w:val="004B426C"/>
    <w:rsid w:val="004C00C5"/>
    <w:rsid w:val="004C3020"/>
    <w:rsid w:val="004C560F"/>
    <w:rsid w:val="004C619C"/>
    <w:rsid w:val="004D6275"/>
    <w:rsid w:val="004E22A4"/>
    <w:rsid w:val="004F2746"/>
    <w:rsid w:val="004F3204"/>
    <w:rsid w:val="00505174"/>
    <w:rsid w:val="00507DC4"/>
    <w:rsid w:val="00513C06"/>
    <w:rsid w:val="00513D65"/>
    <w:rsid w:val="00516060"/>
    <w:rsid w:val="0051641F"/>
    <w:rsid w:val="005221DD"/>
    <w:rsid w:val="00526BC3"/>
    <w:rsid w:val="0052749B"/>
    <w:rsid w:val="00531742"/>
    <w:rsid w:val="0053338A"/>
    <w:rsid w:val="00536D83"/>
    <w:rsid w:val="00537FB0"/>
    <w:rsid w:val="00540EBA"/>
    <w:rsid w:val="0054741D"/>
    <w:rsid w:val="00547C24"/>
    <w:rsid w:val="00573FC9"/>
    <w:rsid w:val="00574624"/>
    <w:rsid w:val="005850FA"/>
    <w:rsid w:val="00593FCE"/>
    <w:rsid w:val="00597FB5"/>
    <w:rsid w:val="005A06AD"/>
    <w:rsid w:val="005A27D2"/>
    <w:rsid w:val="005C33BE"/>
    <w:rsid w:val="005D057C"/>
    <w:rsid w:val="005D198E"/>
    <w:rsid w:val="005D598C"/>
    <w:rsid w:val="005D776E"/>
    <w:rsid w:val="005E24D5"/>
    <w:rsid w:val="005E6F00"/>
    <w:rsid w:val="005F4731"/>
    <w:rsid w:val="005F4F1B"/>
    <w:rsid w:val="005F4FF0"/>
    <w:rsid w:val="005F6135"/>
    <w:rsid w:val="00604501"/>
    <w:rsid w:val="006057D3"/>
    <w:rsid w:val="006113C2"/>
    <w:rsid w:val="0061299D"/>
    <w:rsid w:val="00612CC3"/>
    <w:rsid w:val="006143B3"/>
    <w:rsid w:val="00615055"/>
    <w:rsid w:val="0061757D"/>
    <w:rsid w:val="00623369"/>
    <w:rsid w:val="006240CF"/>
    <w:rsid w:val="00624844"/>
    <w:rsid w:val="0062732B"/>
    <w:rsid w:val="00627FEA"/>
    <w:rsid w:val="00642394"/>
    <w:rsid w:val="0064339A"/>
    <w:rsid w:val="00657EBA"/>
    <w:rsid w:val="00662C0C"/>
    <w:rsid w:val="00667414"/>
    <w:rsid w:val="00674940"/>
    <w:rsid w:val="006772A3"/>
    <w:rsid w:val="00683E42"/>
    <w:rsid w:val="00693689"/>
    <w:rsid w:val="006A13F9"/>
    <w:rsid w:val="006A1BE1"/>
    <w:rsid w:val="006A2973"/>
    <w:rsid w:val="006A3920"/>
    <w:rsid w:val="006B433D"/>
    <w:rsid w:val="006B7BAE"/>
    <w:rsid w:val="006B7FEE"/>
    <w:rsid w:val="006C28EF"/>
    <w:rsid w:val="006C4DA6"/>
    <w:rsid w:val="006C7828"/>
    <w:rsid w:val="006C79C3"/>
    <w:rsid w:val="006D063A"/>
    <w:rsid w:val="006D45AF"/>
    <w:rsid w:val="006D6059"/>
    <w:rsid w:val="006D7C6C"/>
    <w:rsid w:val="006E62AC"/>
    <w:rsid w:val="006E70E7"/>
    <w:rsid w:val="006E7822"/>
    <w:rsid w:val="006F6584"/>
    <w:rsid w:val="006F7315"/>
    <w:rsid w:val="007036DC"/>
    <w:rsid w:val="00715F6F"/>
    <w:rsid w:val="0072161D"/>
    <w:rsid w:val="007300B8"/>
    <w:rsid w:val="0073074F"/>
    <w:rsid w:val="0074575E"/>
    <w:rsid w:val="007510FC"/>
    <w:rsid w:val="00753DC3"/>
    <w:rsid w:val="007548EF"/>
    <w:rsid w:val="007602AF"/>
    <w:rsid w:val="007645B5"/>
    <w:rsid w:val="00766A05"/>
    <w:rsid w:val="00767580"/>
    <w:rsid w:val="00767B12"/>
    <w:rsid w:val="00767FBE"/>
    <w:rsid w:val="007712C0"/>
    <w:rsid w:val="007779E9"/>
    <w:rsid w:val="00784D36"/>
    <w:rsid w:val="00786871"/>
    <w:rsid w:val="00797A9B"/>
    <w:rsid w:val="007A4647"/>
    <w:rsid w:val="007A47A6"/>
    <w:rsid w:val="007A4DB0"/>
    <w:rsid w:val="007B2A63"/>
    <w:rsid w:val="007B543E"/>
    <w:rsid w:val="007B64BD"/>
    <w:rsid w:val="007B7DB3"/>
    <w:rsid w:val="007D06D8"/>
    <w:rsid w:val="007D0A16"/>
    <w:rsid w:val="007D10E0"/>
    <w:rsid w:val="007E65F8"/>
    <w:rsid w:val="007F42D5"/>
    <w:rsid w:val="007F7687"/>
    <w:rsid w:val="008031BB"/>
    <w:rsid w:val="00803835"/>
    <w:rsid w:val="00803E42"/>
    <w:rsid w:val="00804F0F"/>
    <w:rsid w:val="00805847"/>
    <w:rsid w:val="008206CE"/>
    <w:rsid w:val="00825B9D"/>
    <w:rsid w:val="00826FCD"/>
    <w:rsid w:val="00830C6D"/>
    <w:rsid w:val="00832063"/>
    <w:rsid w:val="0083503A"/>
    <w:rsid w:val="00841DB9"/>
    <w:rsid w:val="0084241E"/>
    <w:rsid w:val="00846703"/>
    <w:rsid w:val="008473E8"/>
    <w:rsid w:val="0085373A"/>
    <w:rsid w:val="00856119"/>
    <w:rsid w:val="008578C8"/>
    <w:rsid w:val="00865B40"/>
    <w:rsid w:val="00870853"/>
    <w:rsid w:val="00877ADA"/>
    <w:rsid w:val="008842CF"/>
    <w:rsid w:val="00887001"/>
    <w:rsid w:val="008908ED"/>
    <w:rsid w:val="008962CF"/>
    <w:rsid w:val="008A7245"/>
    <w:rsid w:val="008B1E88"/>
    <w:rsid w:val="008B6BDA"/>
    <w:rsid w:val="008C3C6C"/>
    <w:rsid w:val="008C547C"/>
    <w:rsid w:val="008C79BE"/>
    <w:rsid w:val="008D00B3"/>
    <w:rsid w:val="008D2CF1"/>
    <w:rsid w:val="008D4820"/>
    <w:rsid w:val="008D49FD"/>
    <w:rsid w:val="008E0EC3"/>
    <w:rsid w:val="008E410A"/>
    <w:rsid w:val="008E42C9"/>
    <w:rsid w:val="008E5780"/>
    <w:rsid w:val="008F1B84"/>
    <w:rsid w:val="00902364"/>
    <w:rsid w:val="0090255E"/>
    <w:rsid w:val="0090307E"/>
    <w:rsid w:val="00903590"/>
    <w:rsid w:val="009058D3"/>
    <w:rsid w:val="00906A3B"/>
    <w:rsid w:val="00915E63"/>
    <w:rsid w:val="009202FE"/>
    <w:rsid w:val="00922075"/>
    <w:rsid w:val="00924A02"/>
    <w:rsid w:val="00927234"/>
    <w:rsid w:val="009274C5"/>
    <w:rsid w:val="00930252"/>
    <w:rsid w:val="00932320"/>
    <w:rsid w:val="00935811"/>
    <w:rsid w:val="0093632F"/>
    <w:rsid w:val="009364F3"/>
    <w:rsid w:val="00937793"/>
    <w:rsid w:val="00940C2D"/>
    <w:rsid w:val="00947152"/>
    <w:rsid w:val="00947CE8"/>
    <w:rsid w:val="0095476F"/>
    <w:rsid w:val="00965E2D"/>
    <w:rsid w:val="00966536"/>
    <w:rsid w:val="009737F7"/>
    <w:rsid w:val="009742F9"/>
    <w:rsid w:val="00974CBE"/>
    <w:rsid w:val="00975FCD"/>
    <w:rsid w:val="00982A73"/>
    <w:rsid w:val="0098310E"/>
    <w:rsid w:val="00993A5E"/>
    <w:rsid w:val="009A0169"/>
    <w:rsid w:val="009A438B"/>
    <w:rsid w:val="009A6FB6"/>
    <w:rsid w:val="009B2E66"/>
    <w:rsid w:val="009C7384"/>
    <w:rsid w:val="009E28B0"/>
    <w:rsid w:val="009E2BAD"/>
    <w:rsid w:val="009E4D9A"/>
    <w:rsid w:val="009F458F"/>
    <w:rsid w:val="00A00475"/>
    <w:rsid w:val="00A10695"/>
    <w:rsid w:val="00A12C3C"/>
    <w:rsid w:val="00A139E6"/>
    <w:rsid w:val="00A16410"/>
    <w:rsid w:val="00A22847"/>
    <w:rsid w:val="00A230D5"/>
    <w:rsid w:val="00A25332"/>
    <w:rsid w:val="00A32EC4"/>
    <w:rsid w:val="00A376B0"/>
    <w:rsid w:val="00A41478"/>
    <w:rsid w:val="00A554FA"/>
    <w:rsid w:val="00A70FC5"/>
    <w:rsid w:val="00A7378A"/>
    <w:rsid w:val="00A75A4C"/>
    <w:rsid w:val="00A76A4A"/>
    <w:rsid w:val="00A77051"/>
    <w:rsid w:val="00A931C3"/>
    <w:rsid w:val="00A957D2"/>
    <w:rsid w:val="00A96E00"/>
    <w:rsid w:val="00AA3A35"/>
    <w:rsid w:val="00AA7A10"/>
    <w:rsid w:val="00AB23C1"/>
    <w:rsid w:val="00AB4F46"/>
    <w:rsid w:val="00AB5BF1"/>
    <w:rsid w:val="00AC0942"/>
    <w:rsid w:val="00AC0E5B"/>
    <w:rsid w:val="00AC3681"/>
    <w:rsid w:val="00AC4C56"/>
    <w:rsid w:val="00AC522E"/>
    <w:rsid w:val="00AC5284"/>
    <w:rsid w:val="00AC57E3"/>
    <w:rsid w:val="00AC5B9D"/>
    <w:rsid w:val="00AC71C3"/>
    <w:rsid w:val="00AD2E22"/>
    <w:rsid w:val="00AD36C0"/>
    <w:rsid w:val="00AD4A8C"/>
    <w:rsid w:val="00AE0EF1"/>
    <w:rsid w:val="00AE110D"/>
    <w:rsid w:val="00AF3F83"/>
    <w:rsid w:val="00AF6371"/>
    <w:rsid w:val="00AF6CE8"/>
    <w:rsid w:val="00B0661D"/>
    <w:rsid w:val="00B06E55"/>
    <w:rsid w:val="00B13723"/>
    <w:rsid w:val="00B13FC8"/>
    <w:rsid w:val="00B16D6F"/>
    <w:rsid w:val="00B176BD"/>
    <w:rsid w:val="00B2192E"/>
    <w:rsid w:val="00B2468B"/>
    <w:rsid w:val="00B3151F"/>
    <w:rsid w:val="00B322A2"/>
    <w:rsid w:val="00B33FEF"/>
    <w:rsid w:val="00B50D69"/>
    <w:rsid w:val="00B5382A"/>
    <w:rsid w:val="00B552A5"/>
    <w:rsid w:val="00B558BC"/>
    <w:rsid w:val="00B5792E"/>
    <w:rsid w:val="00B62B54"/>
    <w:rsid w:val="00B67C5D"/>
    <w:rsid w:val="00B80CCD"/>
    <w:rsid w:val="00B812A3"/>
    <w:rsid w:val="00B858EE"/>
    <w:rsid w:val="00B864D6"/>
    <w:rsid w:val="00B87103"/>
    <w:rsid w:val="00B90895"/>
    <w:rsid w:val="00BA1711"/>
    <w:rsid w:val="00BB4F8B"/>
    <w:rsid w:val="00BB65E6"/>
    <w:rsid w:val="00BC5C40"/>
    <w:rsid w:val="00BC6BEC"/>
    <w:rsid w:val="00BC74B1"/>
    <w:rsid w:val="00BD0CC1"/>
    <w:rsid w:val="00BD0FB9"/>
    <w:rsid w:val="00BD63F8"/>
    <w:rsid w:val="00BE1AD0"/>
    <w:rsid w:val="00BE5410"/>
    <w:rsid w:val="00BE59FD"/>
    <w:rsid w:val="00BF1CE9"/>
    <w:rsid w:val="00BF1F7B"/>
    <w:rsid w:val="00BF4329"/>
    <w:rsid w:val="00BF441F"/>
    <w:rsid w:val="00C00C78"/>
    <w:rsid w:val="00C025F8"/>
    <w:rsid w:val="00C03D07"/>
    <w:rsid w:val="00C0553D"/>
    <w:rsid w:val="00C07E12"/>
    <w:rsid w:val="00C17572"/>
    <w:rsid w:val="00C31A5E"/>
    <w:rsid w:val="00C329AB"/>
    <w:rsid w:val="00C32EC5"/>
    <w:rsid w:val="00C428A5"/>
    <w:rsid w:val="00C47CC1"/>
    <w:rsid w:val="00C50407"/>
    <w:rsid w:val="00C52955"/>
    <w:rsid w:val="00C52D34"/>
    <w:rsid w:val="00C534EA"/>
    <w:rsid w:val="00C54680"/>
    <w:rsid w:val="00C60E7D"/>
    <w:rsid w:val="00C64BB0"/>
    <w:rsid w:val="00C6630A"/>
    <w:rsid w:val="00C76646"/>
    <w:rsid w:val="00C81020"/>
    <w:rsid w:val="00C925B0"/>
    <w:rsid w:val="00C928C6"/>
    <w:rsid w:val="00C9373A"/>
    <w:rsid w:val="00C9431A"/>
    <w:rsid w:val="00C972AD"/>
    <w:rsid w:val="00CA3CD4"/>
    <w:rsid w:val="00CA62C3"/>
    <w:rsid w:val="00CB275B"/>
    <w:rsid w:val="00CB3A5C"/>
    <w:rsid w:val="00CB3E3D"/>
    <w:rsid w:val="00CB60B9"/>
    <w:rsid w:val="00CB69CB"/>
    <w:rsid w:val="00CC080B"/>
    <w:rsid w:val="00CC10CD"/>
    <w:rsid w:val="00CC3660"/>
    <w:rsid w:val="00CC3EE8"/>
    <w:rsid w:val="00CC458F"/>
    <w:rsid w:val="00CC5D10"/>
    <w:rsid w:val="00CC68DE"/>
    <w:rsid w:val="00CD2B1C"/>
    <w:rsid w:val="00CD51D5"/>
    <w:rsid w:val="00CD5702"/>
    <w:rsid w:val="00CD663B"/>
    <w:rsid w:val="00CE1A25"/>
    <w:rsid w:val="00CE3B73"/>
    <w:rsid w:val="00CE4978"/>
    <w:rsid w:val="00CE6697"/>
    <w:rsid w:val="00CF0CE6"/>
    <w:rsid w:val="00D03F1C"/>
    <w:rsid w:val="00D06D59"/>
    <w:rsid w:val="00D10305"/>
    <w:rsid w:val="00D117DB"/>
    <w:rsid w:val="00D11A42"/>
    <w:rsid w:val="00D16367"/>
    <w:rsid w:val="00D21ED8"/>
    <w:rsid w:val="00D22426"/>
    <w:rsid w:val="00D25E72"/>
    <w:rsid w:val="00D27267"/>
    <w:rsid w:val="00D30C63"/>
    <w:rsid w:val="00D3131D"/>
    <w:rsid w:val="00D322AF"/>
    <w:rsid w:val="00D3290F"/>
    <w:rsid w:val="00D359AA"/>
    <w:rsid w:val="00D468E9"/>
    <w:rsid w:val="00D519D2"/>
    <w:rsid w:val="00D55C2C"/>
    <w:rsid w:val="00D63B33"/>
    <w:rsid w:val="00D650C1"/>
    <w:rsid w:val="00D74027"/>
    <w:rsid w:val="00D749F3"/>
    <w:rsid w:val="00D77785"/>
    <w:rsid w:val="00D8091E"/>
    <w:rsid w:val="00D81A49"/>
    <w:rsid w:val="00D82253"/>
    <w:rsid w:val="00D828BF"/>
    <w:rsid w:val="00D84E37"/>
    <w:rsid w:val="00D86C8F"/>
    <w:rsid w:val="00DA7496"/>
    <w:rsid w:val="00DA79A6"/>
    <w:rsid w:val="00DB1BF0"/>
    <w:rsid w:val="00DB2ECA"/>
    <w:rsid w:val="00DC4297"/>
    <w:rsid w:val="00DC5D56"/>
    <w:rsid w:val="00DC79B8"/>
    <w:rsid w:val="00DD2383"/>
    <w:rsid w:val="00DD7677"/>
    <w:rsid w:val="00DE3B1D"/>
    <w:rsid w:val="00DE49E9"/>
    <w:rsid w:val="00DF0297"/>
    <w:rsid w:val="00DF0D66"/>
    <w:rsid w:val="00DF1BDC"/>
    <w:rsid w:val="00DF2287"/>
    <w:rsid w:val="00E02AED"/>
    <w:rsid w:val="00E03808"/>
    <w:rsid w:val="00E03ECD"/>
    <w:rsid w:val="00E04244"/>
    <w:rsid w:val="00E07B33"/>
    <w:rsid w:val="00E16019"/>
    <w:rsid w:val="00E21A81"/>
    <w:rsid w:val="00E25A3C"/>
    <w:rsid w:val="00E33842"/>
    <w:rsid w:val="00E36B3A"/>
    <w:rsid w:val="00E36CB7"/>
    <w:rsid w:val="00E41F1E"/>
    <w:rsid w:val="00E43ACA"/>
    <w:rsid w:val="00E4727E"/>
    <w:rsid w:val="00E47868"/>
    <w:rsid w:val="00E532AE"/>
    <w:rsid w:val="00E5466C"/>
    <w:rsid w:val="00E55C62"/>
    <w:rsid w:val="00E57911"/>
    <w:rsid w:val="00E57A8D"/>
    <w:rsid w:val="00E75099"/>
    <w:rsid w:val="00E75567"/>
    <w:rsid w:val="00E769C5"/>
    <w:rsid w:val="00E8034E"/>
    <w:rsid w:val="00E82196"/>
    <w:rsid w:val="00E82B68"/>
    <w:rsid w:val="00E82B8D"/>
    <w:rsid w:val="00E85A91"/>
    <w:rsid w:val="00E862C3"/>
    <w:rsid w:val="00E86D16"/>
    <w:rsid w:val="00EB108A"/>
    <w:rsid w:val="00EB7B75"/>
    <w:rsid w:val="00EC2148"/>
    <w:rsid w:val="00EC5F3C"/>
    <w:rsid w:val="00ED23C9"/>
    <w:rsid w:val="00ED7044"/>
    <w:rsid w:val="00ED7AF7"/>
    <w:rsid w:val="00EE2226"/>
    <w:rsid w:val="00EF373A"/>
    <w:rsid w:val="00EF5F9D"/>
    <w:rsid w:val="00F02D2E"/>
    <w:rsid w:val="00F10E89"/>
    <w:rsid w:val="00F114C5"/>
    <w:rsid w:val="00F164A1"/>
    <w:rsid w:val="00F23044"/>
    <w:rsid w:val="00F24E51"/>
    <w:rsid w:val="00F26AC0"/>
    <w:rsid w:val="00F3407A"/>
    <w:rsid w:val="00F34AA7"/>
    <w:rsid w:val="00F35CF6"/>
    <w:rsid w:val="00F36949"/>
    <w:rsid w:val="00F40F9C"/>
    <w:rsid w:val="00F44AB8"/>
    <w:rsid w:val="00F60E19"/>
    <w:rsid w:val="00F62240"/>
    <w:rsid w:val="00F64783"/>
    <w:rsid w:val="00F66671"/>
    <w:rsid w:val="00F70795"/>
    <w:rsid w:val="00F7266C"/>
    <w:rsid w:val="00F839DF"/>
    <w:rsid w:val="00F85DC6"/>
    <w:rsid w:val="00F93FF7"/>
    <w:rsid w:val="00F94273"/>
    <w:rsid w:val="00F94E26"/>
    <w:rsid w:val="00FA12C9"/>
    <w:rsid w:val="00FA46F3"/>
    <w:rsid w:val="00FB01EA"/>
    <w:rsid w:val="00FB26F1"/>
    <w:rsid w:val="00FB5449"/>
    <w:rsid w:val="00FB631F"/>
    <w:rsid w:val="00FC1D4B"/>
    <w:rsid w:val="00FD220E"/>
    <w:rsid w:val="00FD3479"/>
    <w:rsid w:val="00FE0A82"/>
    <w:rsid w:val="00FE5211"/>
    <w:rsid w:val="00FE5C9E"/>
    <w:rsid w:val="00FE6C51"/>
    <w:rsid w:val="00FF095B"/>
    <w:rsid w:val="00FF4ED1"/>
    <w:rsid w:val="14B63742"/>
    <w:rsid w:val="15044E92"/>
    <w:rsid w:val="2602B974"/>
    <w:rsid w:val="27AFB024"/>
    <w:rsid w:val="2E37CC66"/>
    <w:rsid w:val="2E6A21D7"/>
    <w:rsid w:val="32A12B1E"/>
    <w:rsid w:val="392F47D2"/>
    <w:rsid w:val="65A0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14E5B"/>
  <w15:chartTrackingRefBased/>
  <w15:docId w15:val="{1516ED14-E177-4777-849B-9272BFEF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C5"/>
    <w:rPr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5567"/>
    <w:rPr>
      <w:color w:val="0000FF"/>
      <w:u w:val="single"/>
    </w:rPr>
  </w:style>
  <w:style w:type="table" w:styleId="TableGrid">
    <w:name w:val="Table Grid"/>
    <w:basedOn w:val="TableNormal"/>
    <w:rsid w:val="00E4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3">
    <w:name w:val="Table Grid 3"/>
    <w:basedOn w:val="TableNormal"/>
    <w:rsid w:val="00DE4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E5466C"/>
    <w:tblPr/>
  </w:style>
  <w:style w:type="table" w:customStyle="1" w:styleId="TableStyle2">
    <w:name w:val="Table Style2"/>
    <w:basedOn w:val="TableNormal"/>
    <w:rsid w:val="00487B01"/>
    <w:tblPr/>
  </w:style>
  <w:style w:type="paragraph" w:styleId="BalloonText">
    <w:name w:val="Balloon Text"/>
    <w:basedOn w:val="Normal"/>
    <w:semiHidden/>
    <w:rsid w:val="00AA7A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160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019"/>
  </w:style>
  <w:style w:type="paragraph" w:styleId="Header">
    <w:name w:val="header"/>
    <w:basedOn w:val="Normal"/>
    <w:link w:val="HeaderChar"/>
    <w:rsid w:val="00E16019"/>
    <w:pPr>
      <w:tabs>
        <w:tab w:val="center" w:pos="4320"/>
        <w:tab w:val="right" w:pos="8640"/>
      </w:tabs>
    </w:pPr>
  </w:style>
  <w:style w:type="character" w:customStyle="1" w:styleId="E-mailSignatureChar">
    <w:name w:val="E-mail Signature Char"/>
    <w:link w:val="E-mailSignature"/>
    <w:rsid w:val="0010011F"/>
    <w:rPr>
      <w:rFonts w:ascii="Calibri" w:hAnsi="Calibri"/>
      <w:lang w:bidi="ar-SA"/>
    </w:rPr>
  </w:style>
  <w:style w:type="paragraph" w:styleId="E-mailSignature">
    <w:name w:val="E-mail Signature"/>
    <w:basedOn w:val="Normal"/>
    <w:link w:val="E-mailSignatureChar"/>
    <w:rsid w:val="0010011F"/>
    <w:rPr>
      <w:rFonts w:ascii="Calibri" w:hAnsi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kern w:val="0"/>
    </w:rPr>
  </w:style>
  <w:style w:type="character" w:customStyle="1" w:styleId="HTMLPreformattedChar">
    <w:name w:val="HTML Preformatted Char"/>
    <w:link w:val="HTMLPreformatted"/>
    <w:uiPriority w:val="99"/>
    <w:rsid w:val="00F24E51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183272"/>
  </w:style>
  <w:style w:type="character" w:customStyle="1" w:styleId="EndnoteTextChar">
    <w:name w:val="Endnote Text Char"/>
    <w:basedOn w:val="DefaultParagraphFont"/>
    <w:link w:val="EndnoteText"/>
    <w:rsid w:val="00183272"/>
    <w:rPr>
      <w:color w:val="000000"/>
      <w:kern w:val="28"/>
    </w:rPr>
  </w:style>
  <w:style w:type="character" w:styleId="EndnoteReference">
    <w:name w:val="endnote reference"/>
    <w:basedOn w:val="DefaultParagraphFont"/>
    <w:rsid w:val="00183272"/>
    <w:rPr>
      <w:vertAlign w:val="superscript"/>
    </w:rPr>
  </w:style>
  <w:style w:type="character" w:styleId="FollowedHyperlink">
    <w:name w:val="FollowedHyperlink"/>
    <w:basedOn w:val="DefaultParagraphFont"/>
    <w:rsid w:val="00B538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B538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382A"/>
  </w:style>
  <w:style w:type="character" w:customStyle="1" w:styleId="CommentTextChar">
    <w:name w:val="Comment Text Char"/>
    <w:basedOn w:val="DefaultParagraphFont"/>
    <w:link w:val="CommentText"/>
    <w:rsid w:val="00B5382A"/>
    <w:rPr>
      <w:color w:val="000000"/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B538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5382A"/>
    <w:rPr>
      <w:b/>
      <w:bCs/>
      <w:color w:val="000000"/>
      <w:kern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82A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4948EB"/>
    <w:rPr>
      <w:color w:val="000000"/>
      <w:kern w:val="28"/>
    </w:rPr>
  </w:style>
  <w:style w:type="character" w:customStyle="1" w:styleId="HeaderChar">
    <w:name w:val="Header Char"/>
    <w:basedOn w:val="DefaultParagraphFont"/>
    <w:link w:val="Header"/>
    <w:rsid w:val="00865B40"/>
    <w:rPr>
      <w:color w:val="000000"/>
      <w:kern w:val="28"/>
    </w:rPr>
  </w:style>
  <w:style w:type="paragraph" w:styleId="ListParagraph">
    <w:name w:val="List Paragraph"/>
    <w:basedOn w:val="Normal"/>
    <w:uiPriority w:val="34"/>
    <w:qFormat/>
    <w:rsid w:val="00A7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8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Client%20-%20PPH\Aaron\2025\2025\TD%20-%20EDM%20Type%20A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802a90-fa6f-4d9e-bbde-bd41c5cb4141" xsi:nil="true"/>
    <lcf76f155ced4ddcb4097134ff3c332f xmlns="2ca8ada5-c074-4ef3-8850-5f936a1f64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DD259FDE2F445BE83DA447D930E27" ma:contentTypeVersion="20" ma:contentTypeDescription="Create a new document." ma:contentTypeScope="" ma:versionID="f12ddc23de66e0dd4a793c377b7695fd">
  <xsd:schema xmlns:xsd="http://www.w3.org/2001/XMLSchema" xmlns:xs="http://www.w3.org/2001/XMLSchema" xmlns:p="http://schemas.microsoft.com/office/2006/metadata/properties" xmlns:ns2="863ba5cc-d422-4b8f-b966-e0e4c0557a1a" xmlns:ns3="2ca8ada5-c074-4ef3-8850-5f936a1f648d" xmlns:ns4="06802a90-fa6f-4d9e-bbde-bd41c5cb4141" targetNamespace="http://schemas.microsoft.com/office/2006/metadata/properties" ma:root="true" ma:fieldsID="bcd3c435beefb2876f9c5a27486382b0" ns2:_="" ns3:_="" ns4:_="">
    <xsd:import namespace="863ba5cc-d422-4b8f-b966-e0e4c0557a1a"/>
    <xsd:import namespace="2ca8ada5-c074-4ef3-8850-5f936a1f648d"/>
    <xsd:import namespace="06802a90-fa6f-4d9e-bbde-bd41c5cb41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ba5cc-d422-4b8f-b966-e0e4c0557a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8ada5-c074-4ef3-8850-5f936a1f6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a1c2543-c6a6-4b67-842a-71d0b6fa68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02a90-fa6f-4d9e-bbde-bd41c5cb414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5118cf1-0944-427a-91df-361517b29401}" ma:internalName="TaxCatchAll" ma:showField="CatchAllData" ma:web="06802a90-fa6f-4d9e-bbde-bd41c5cb4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CDEDB-4F00-4EF2-96B8-4A5D9049F088}">
  <ds:schemaRefs>
    <ds:schemaRef ds:uri="http://schemas.microsoft.com/office/2006/metadata/properties"/>
    <ds:schemaRef ds:uri="http://schemas.microsoft.com/office/infopath/2007/PartnerControls"/>
    <ds:schemaRef ds:uri="06802a90-fa6f-4d9e-bbde-bd41c5cb4141"/>
    <ds:schemaRef ds:uri="2ca8ada5-c074-4ef3-8850-5f936a1f648d"/>
  </ds:schemaRefs>
</ds:datastoreItem>
</file>

<file path=customXml/itemProps2.xml><?xml version="1.0" encoding="utf-8"?>
<ds:datastoreItem xmlns:ds="http://schemas.openxmlformats.org/officeDocument/2006/customXml" ds:itemID="{CD8F71A6-5C13-4BBC-815E-EC99EADF9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8A30F-3211-4698-8107-A81E83634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ba5cc-d422-4b8f-b966-e0e4c0557a1a"/>
    <ds:schemaRef ds:uri="2ca8ada5-c074-4ef3-8850-5f936a1f648d"/>
    <ds:schemaRef ds:uri="06802a90-fa6f-4d9e-bbde-bd41c5cb4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E82E9-E2BC-4FEF-9C50-F5F765BC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TD - EDM Type A report template.dotx</Template>
  <TotalTime>621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Siris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2021-03-09T08:02:00Z</cp:lastPrinted>
  <dcterms:created xsi:type="dcterms:W3CDTF">2025-05-12T02:40:00Z</dcterms:created>
  <dcterms:modified xsi:type="dcterms:W3CDTF">2025-05-19T07:48:00Z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0x01010002ADD259FDE2F445BE83DA447D930E27</vt:lpwstr>
  </property>
  <property fmtid="{D5CDD505-2E9C-101B-9397-08002B2CF9AE}" pid="3" name="MediaServiceImageTags">
    <vt:lpwstr/>
  </property>
  <property fmtid="{D5CDD505-2E9C-101B-9397-08002B2CF9AE}" pid="4" name="LastModified">
    <vt:lpwstr/>
  </property>
  <property fmtid="{D5CDD505-2E9C-101B-9397-08002B2CF9AE}" pid="5" name="GrammarlyDocumentId">
    <vt:lpwstr>56d1b484-2cd1-47cc-846c-6f2efa452862</vt:lpwstr>
  </property>
</Properties>
</file>